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158" w:type="dxa"/>
        <w:tblInd w:w="45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7"/>
        <w:gridCol w:w="433"/>
        <w:gridCol w:w="449"/>
        <w:gridCol w:w="583"/>
      </w:tblGrid>
      <w:tr w:rsidR="00C576CC" w14:paraId="709B4468" w14:textId="77777777">
        <w:tblPrEx>
          <w:tblCellMar>
            <w:top w:w="0" w:type="dxa"/>
            <w:bottom w:w="0" w:type="dxa"/>
          </w:tblCellMar>
        </w:tblPrEx>
        <w:trPr>
          <w:trHeight w:val="69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C23C1B" w14:textId="77777777" w:rsidR="00C576CC" w:rsidRDefault="00000000">
            <w:pPr>
              <w:pStyle w:val="Standard"/>
            </w:pPr>
            <w:r>
              <w:rPr>
                <w:noProof/>
              </w:rPr>
              <w:drawing>
                <wp:inline distT="0" distB="0" distL="0" distR="0" wp14:anchorId="1C075C38" wp14:editId="6169847E">
                  <wp:extent cx="730084" cy="615958"/>
                  <wp:effectExtent l="0" t="0" r="0" b="0"/>
                  <wp:docPr id="1390515905" name="Imagen 4" descr="https://www.ae.gob.bo/userfiles/aetn/manual_corporativo/logo-AETN-Oficia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5074" t="7522" r="5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084" cy="61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88AE81" w14:textId="77777777" w:rsidR="00C576CC" w:rsidRDefault="00000000">
            <w:pPr>
              <w:pStyle w:val="Standard"/>
              <w:jc w:val="center"/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t>AETN-AC</w:t>
            </w:r>
          </w:p>
        </w:tc>
      </w:tr>
      <w:tr w:rsidR="00C576CC" w14:paraId="2AB1C3A8" w14:textId="77777777">
        <w:tblPrEx>
          <w:tblCellMar>
            <w:top w:w="0" w:type="dxa"/>
            <w:bottom w:w="0" w:type="dxa"/>
          </w:tblCellMar>
        </w:tblPrEx>
        <w:trPr>
          <w:trHeight w:val="52"/>
        </w:trPr>
        <w:tc>
          <w:tcPr>
            <w:tcW w:w="12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9C36CE" w14:textId="77777777" w:rsidR="00C576CC" w:rsidRDefault="00C576CC"/>
        </w:tc>
        <w:tc>
          <w:tcPr>
            <w:tcW w:w="141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EF3B66" w14:textId="77777777" w:rsidR="00C576CC" w:rsidRDefault="00000000">
            <w:pPr>
              <w:pStyle w:val="Standard"/>
              <w:jc w:val="center"/>
            </w:pPr>
            <w:r>
              <w:rPr>
                <w:rFonts w:ascii="Calibri" w:hAnsi="Calibri"/>
                <w:color w:val="000000"/>
                <w:sz w:val="40"/>
                <w:szCs w:val="40"/>
              </w:rPr>
              <w:t>Nº {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40"/>
                <w:szCs w:val="40"/>
              </w:rPr>
              <w:t>d.number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40"/>
                <w:szCs w:val="40"/>
              </w:rPr>
              <w:t>}</w:t>
            </w:r>
          </w:p>
        </w:tc>
        <w:tc>
          <w:tcPr>
            <w:tcW w:w="14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C6AB98" w14:textId="77777777" w:rsidR="00C576CC" w:rsidRDefault="00000000">
            <w:pPr>
              <w:pStyle w:val="Standard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FECHA</w:t>
            </w:r>
          </w:p>
        </w:tc>
      </w:tr>
      <w:tr w:rsidR="00C576CC" w14:paraId="7AFF4A64" w14:textId="77777777">
        <w:tblPrEx>
          <w:tblCellMar>
            <w:top w:w="0" w:type="dxa"/>
            <w:bottom w:w="0" w:type="dxa"/>
          </w:tblCellMar>
        </w:tblPrEx>
        <w:trPr>
          <w:trHeight w:hRule="exact" w:val="1152"/>
        </w:trPr>
        <w:tc>
          <w:tcPr>
            <w:tcW w:w="127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ABCAEB" w14:textId="77777777" w:rsidR="00C576CC" w:rsidRDefault="00C576CC"/>
        </w:tc>
        <w:tc>
          <w:tcPr>
            <w:tcW w:w="141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44667" w14:textId="77777777" w:rsidR="00C576CC" w:rsidRDefault="00C576CC"/>
        </w:tc>
        <w:tc>
          <w:tcPr>
            <w:tcW w:w="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5DBDA1" w14:textId="77777777" w:rsidR="00C576CC" w:rsidRDefault="00000000">
            <w:pPr>
              <w:pStyle w:val="Standard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d.date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:formatD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(D)}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40911F" w14:textId="77777777" w:rsidR="00C576CC" w:rsidRDefault="00000000">
            <w:pPr>
              <w:pStyle w:val="Standard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d.date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:formatD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(M)}</w:t>
            </w:r>
          </w:p>
        </w:tc>
        <w:tc>
          <w:tcPr>
            <w:tcW w:w="5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0C1E9D" w14:textId="77777777" w:rsidR="00C576CC" w:rsidRDefault="00000000">
            <w:pPr>
              <w:pStyle w:val="Standard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d.date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:formatD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(YYYY)}</w:t>
            </w:r>
          </w:p>
        </w:tc>
      </w:tr>
    </w:tbl>
    <w:p w14:paraId="2ED5EAF8" w14:textId="77777777" w:rsidR="00C576CC" w:rsidRDefault="00C576CC">
      <w:pPr>
        <w:pStyle w:val="Title"/>
        <w:rPr>
          <w:sz w:val="22"/>
          <w:szCs w:val="22"/>
          <w:u w:val="single"/>
        </w:rPr>
      </w:pPr>
    </w:p>
    <w:p w14:paraId="5FA403AF" w14:textId="77777777" w:rsidR="00C576CC" w:rsidRDefault="00000000">
      <w:pPr>
        <w:pStyle w:val="Title"/>
      </w:pPr>
      <w:r>
        <w:rPr>
          <w:sz w:val="28"/>
          <w:szCs w:val="28"/>
          <w:u w:val="single"/>
        </w:rPr>
        <w:t>ACTA DE PRÉSTAMO DE MATERIAL DOCUMENTAL</w:t>
      </w:r>
    </w:p>
    <w:p w14:paraId="322E3761" w14:textId="77777777" w:rsidR="00C576CC" w:rsidRDefault="00C576CC">
      <w:pPr>
        <w:pStyle w:val="Title"/>
        <w:rPr>
          <w:szCs w:val="24"/>
          <w:u w:val="single"/>
        </w:rPr>
      </w:pPr>
    </w:p>
    <w:p w14:paraId="320F3FCF" w14:textId="77777777" w:rsidR="00C576CC" w:rsidRDefault="00000000">
      <w:pPr>
        <w:pStyle w:val="Title"/>
        <w:jc w:val="both"/>
      </w:pPr>
      <w:r>
        <w:rPr>
          <w:b w:val="0"/>
          <w:sz w:val="22"/>
          <w:szCs w:val="22"/>
        </w:rPr>
        <w:t>En la ciudad de La Paz, {</w:t>
      </w:r>
      <w:proofErr w:type="spellStart"/>
      <w:proofErr w:type="gramStart"/>
      <w:r>
        <w:rPr>
          <w:b w:val="0"/>
          <w:sz w:val="22"/>
          <w:szCs w:val="22"/>
        </w:rPr>
        <w:t>d.date</w:t>
      </w:r>
      <w:proofErr w:type="gramEnd"/>
      <w:r>
        <w:rPr>
          <w:b w:val="0"/>
          <w:sz w:val="22"/>
          <w:szCs w:val="22"/>
        </w:rPr>
        <w:t>:formatD</w:t>
      </w:r>
      <w:proofErr w:type="spellEnd"/>
      <w:r>
        <w:rPr>
          <w:b w:val="0"/>
          <w:sz w:val="22"/>
          <w:szCs w:val="22"/>
        </w:rPr>
        <w:t xml:space="preserve">(LL)}, se realizó el </w:t>
      </w:r>
      <w:r>
        <w:rPr>
          <w:sz w:val="22"/>
          <w:szCs w:val="22"/>
          <w:u w:val="single"/>
        </w:rPr>
        <w:t>PRÉSTAMO DOCUMENTAL</w:t>
      </w:r>
      <w:r>
        <w:rPr>
          <w:b w:val="0"/>
          <w:sz w:val="22"/>
          <w:szCs w:val="22"/>
        </w:rPr>
        <w:t>, como se detalla a continuación:</w:t>
      </w:r>
    </w:p>
    <w:p w14:paraId="0E0FAB30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p w14:paraId="0A2712C1" w14:textId="77777777" w:rsidR="00C576CC" w:rsidRDefault="00000000">
      <w:pPr>
        <w:pStyle w:val="Title"/>
      </w:pPr>
      <w:r>
        <w:rPr>
          <w:sz w:val="28"/>
          <w:szCs w:val="28"/>
          <w:u w:val="single"/>
        </w:rPr>
        <w:t>LISTA DE EXPEDIENTE PRESTADO</w:t>
      </w:r>
    </w:p>
    <w:p w14:paraId="18072013" w14:textId="77777777" w:rsidR="00C576CC" w:rsidRDefault="00C576CC">
      <w:pPr>
        <w:pStyle w:val="Title"/>
        <w:rPr>
          <w:sz w:val="26"/>
          <w:szCs w:val="26"/>
          <w:u w:val="single"/>
        </w:rPr>
      </w:pPr>
    </w:p>
    <w:tbl>
      <w:tblPr>
        <w:tblW w:w="862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3"/>
        <w:gridCol w:w="3118"/>
        <w:gridCol w:w="3827"/>
        <w:gridCol w:w="1145"/>
      </w:tblGrid>
      <w:tr w:rsidR="00C576CC" w14:paraId="0F6F28AF" w14:textId="77777777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647F3" w14:textId="77777777" w:rsidR="00C576CC" w:rsidRDefault="00000000">
            <w:pPr>
              <w:pStyle w:val="Title"/>
            </w:pPr>
            <w:r>
              <w:rPr>
                <w:szCs w:val="24"/>
              </w:rPr>
              <w:t>Nº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32751" w14:textId="77777777" w:rsidR="00C576CC" w:rsidRDefault="00000000">
            <w:pPr>
              <w:pStyle w:val="Title"/>
            </w:pPr>
            <w:r>
              <w:rPr>
                <w:szCs w:val="24"/>
              </w:rPr>
              <w:t>TÍTULO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839CD" w14:textId="77777777" w:rsidR="00C576CC" w:rsidRDefault="00000000">
            <w:pPr>
              <w:pStyle w:val="Title"/>
            </w:pPr>
            <w:r>
              <w:rPr>
                <w:szCs w:val="24"/>
              </w:rPr>
              <w:t>DESCRIPCIÓN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E2C1C" w14:textId="77777777" w:rsidR="00C576CC" w:rsidRDefault="00000000">
            <w:pPr>
              <w:pStyle w:val="Title"/>
            </w:pPr>
            <w:r>
              <w:rPr>
                <w:szCs w:val="24"/>
              </w:rPr>
              <w:t>FECHA</w:t>
            </w:r>
          </w:p>
        </w:tc>
      </w:tr>
      <w:tr w:rsidR="00C576CC" w14:paraId="5BA79342" w14:textId="77777777">
        <w:tblPrEx>
          <w:tblCellMar>
            <w:top w:w="0" w:type="dxa"/>
            <w:bottom w:w="0" w:type="dxa"/>
          </w:tblCellMar>
        </w:tblPrEx>
        <w:trPr>
          <w:trHeight w:val="394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87474" w14:textId="77777777" w:rsidR="00C576CC" w:rsidRDefault="00C576CC">
            <w:pPr>
              <w:pStyle w:val="Title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  <w:p w14:paraId="4618466E" w14:textId="77777777" w:rsidR="00C576CC" w:rsidRDefault="00C576CC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2BDF5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s-ES"/>
              </w:rPr>
            </w:pPr>
          </w:p>
          <w:p w14:paraId="7D4E2B3A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CÓDIGO ARCHIVO-DTN:</w:t>
            </w:r>
          </w:p>
          <w:p w14:paraId="3ADD5E5C" w14:textId="77777777" w:rsidR="00C576CC" w:rsidRDefault="00000000">
            <w:pPr>
              <w:pStyle w:val="Title"/>
              <w:jc w:val="left"/>
            </w:pPr>
            <w:r>
              <w:rPr>
                <w:sz w:val="38"/>
                <w:szCs w:val="38"/>
                <w:lang w:val="es-ES"/>
              </w:rPr>
              <w:t>1-120</w:t>
            </w:r>
          </w:p>
          <w:p w14:paraId="5979C6DD" w14:textId="77777777" w:rsidR="00C576CC" w:rsidRDefault="00C576CC">
            <w:pPr>
              <w:pStyle w:val="Title"/>
              <w:jc w:val="left"/>
              <w:rPr>
                <w:sz w:val="32"/>
                <w:szCs w:val="32"/>
                <w:lang w:val="es-ES"/>
              </w:rPr>
            </w:pPr>
          </w:p>
          <w:p w14:paraId="2FCEE527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NÚMERO DE SERIE:</w:t>
            </w:r>
          </w:p>
          <w:p w14:paraId="2F39CCFB" w14:textId="77777777" w:rsidR="00C576CC" w:rsidRDefault="00000000">
            <w:pPr>
              <w:pStyle w:val="Title"/>
              <w:jc w:val="left"/>
            </w:pPr>
            <w:r>
              <w:rPr>
                <w:sz w:val="38"/>
                <w:szCs w:val="38"/>
                <w:lang w:val="en-US"/>
              </w:rPr>
              <w:t>{</w:t>
            </w:r>
            <w:proofErr w:type="spellStart"/>
            <w:proofErr w:type="gramStart"/>
            <w:r>
              <w:rPr>
                <w:sz w:val="38"/>
                <w:szCs w:val="38"/>
                <w:lang w:val="en-US"/>
              </w:rPr>
              <w:t>d.files</w:t>
            </w:r>
            <w:proofErr w:type="spellEnd"/>
            <w:proofErr w:type="gramEnd"/>
            <w:r>
              <w:rPr>
                <w:sz w:val="38"/>
                <w:szCs w:val="38"/>
                <w:lang w:val="en-US"/>
              </w:rPr>
              <w:t>[</w:t>
            </w:r>
            <w:proofErr w:type="spellStart"/>
            <w:r>
              <w:rPr>
                <w:sz w:val="38"/>
                <w:szCs w:val="38"/>
                <w:lang w:val="en-US"/>
              </w:rPr>
              <w:t>i</w:t>
            </w:r>
            <w:proofErr w:type="spellEnd"/>
            <w:r>
              <w:rPr>
                <w:sz w:val="38"/>
                <w:szCs w:val="38"/>
                <w:lang w:val="en-US"/>
              </w:rPr>
              <w:t>].</w:t>
            </w:r>
            <w:proofErr w:type="spellStart"/>
            <w:r>
              <w:rPr>
                <w:sz w:val="38"/>
                <w:szCs w:val="38"/>
                <w:lang w:val="en-US"/>
              </w:rPr>
              <w:t>fileNumber</w:t>
            </w:r>
            <w:proofErr w:type="spellEnd"/>
            <w:r>
              <w:rPr>
                <w:sz w:val="38"/>
                <w:szCs w:val="38"/>
                <w:lang w:val="en-US"/>
              </w:rPr>
              <w:t>}</w:t>
            </w:r>
          </w:p>
          <w:p w14:paraId="57797B6B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/>
              </w:rPr>
            </w:pPr>
          </w:p>
          <w:p w14:paraId="6A80A796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n-US"/>
              </w:rPr>
              <w:t>INSTITUCIÓN:</w:t>
            </w:r>
          </w:p>
          <w:p w14:paraId="64AA1F06" w14:textId="77777777" w:rsidR="00C576CC" w:rsidRDefault="00000000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d.files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].institution}</w:t>
            </w:r>
          </w:p>
          <w:p w14:paraId="6D751AD8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3BF5D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 w:eastAsia="es-ES"/>
              </w:rPr>
            </w:pPr>
          </w:p>
          <w:p w14:paraId="7F212607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eastAsia="es-ES"/>
              </w:rPr>
              <w:t>DETALLE:</w:t>
            </w:r>
          </w:p>
          <w:p w14:paraId="35BCD32E" w14:textId="77777777" w:rsidR="00C576CC" w:rsidRDefault="00000000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“{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eastAsia="es-ES"/>
              </w:rPr>
              <w:t>d.files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eastAsia="es-ES"/>
              </w:rPr>
              <w:t>[i].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s-ES"/>
              </w:rPr>
              <w:t>description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ES"/>
              </w:rPr>
              <w:t>}”</w:t>
            </w:r>
          </w:p>
          <w:p w14:paraId="27FE5046" w14:textId="77777777" w:rsidR="00C576CC" w:rsidRDefault="00C576CC">
            <w:pPr>
              <w:pStyle w:val="Standard"/>
              <w:rPr>
                <w:rFonts w:cs="Arial"/>
                <w:sz w:val="22"/>
                <w:szCs w:val="22"/>
              </w:rPr>
            </w:pPr>
          </w:p>
          <w:p w14:paraId="625A489F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TIPO DOCUMENTO:</w:t>
            </w:r>
          </w:p>
          <w:p w14:paraId="3CA0E8A2" w14:textId="77777777" w:rsidR="00C576CC" w:rsidRDefault="00000000">
            <w:pPr>
              <w:pStyle w:val="Title"/>
              <w:jc w:val="left"/>
            </w:pPr>
            <w:r>
              <w:rPr>
                <w:b w:val="0"/>
                <w:sz w:val="22"/>
                <w:szCs w:val="22"/>
                <w:lang w:val="es-ES"/>
              </w:rPr>
              <w:t>DOCUMENTACIÓN ORIGINAL</w:t>
            </w:r>
          </w:p>
          <w:p w14:paraId="040965C6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s-ES" w:eastAsia="es-ES"/>
              </w:rPr>
            </w:pPr>
          </w:p>
          <w:p w14:paraId="77920503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SOPORTE:</w:t>
            </w:r>
          </w:p>
          <w:p w14:paraId="37D74B1D" w14:textId="77777777" w:rsidR="00C576CC" w:rsidRDefault="00000000">
            <w:pPr>
              <w:pStyle w:val="Title"/>
              <w:jc w:val="left"/>
            </w:pPr>
            <w:r>
              <w:rPr>
                <w:b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>
              <w:rPr>
                <w:b w:val="0"/>
                <w:sz w:val="22"/>
                <w:szCs w:val="22"/>
                <w:lang w:val="en-US"/>
              </w:rPr>
              <w:t>d.files</w:t>
            </w:r>
            <w:proofErr w:type="spellEnd"/>
            <w:proofErr w:type="gramEnd"/>
            <w:r>
              <w:rPr>
                <w:b w:val="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].medium}</w:t>
            </w:r>
          </w:p>
          <w:p w14:paraId="5969574C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/>
              </w:rPr>
            </w:pPr>
          </w:p>
          <w:p w14:paraId="3946EE8E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n-US"/>
              </w:rPr>
              <w:t>TOMO:</w:t>
            </w:r>
          </w:p>
          <w:p w14:paraId="713A7F4C" w14:textId="77777777" w:rsidR="00C576CC" w:rsidRDefault="00000000">
            <w:pPr>
              <w:pStyle w:val="Title"/>
              <w:jc w:val="left"/>
            </w:pPr>
            <w:r>
              <w:rPr>
                <w:b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>
              <w:rPr>
                <w:b w:val="0"/>
                <w:sz w:val="22"/>
                <w:szCs w:val="22"/>
                <w:lang w:val="en-US"/>
              </w:rPr>
              <w:t>d.files</w:t>
            </w:r>
            <w:proofErr w:type="spellEnd"/>
            <w:proofErr w:type="gramEnd"/>
            <w:r>
              <w:rPr>
                <w:b w:val="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].volume}</w:t>
            </w:r>
          </w:p>
          <w:p w14:paraId="6C326BE9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 w:eastAsia="es-ES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2B9A9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  <w:bookmarkStart w:id="0" w:name="OLE_LINK1"/>
            <w:bookmarkStart w:id="1" w:name="OLE_LINK2"/>
          </w:p>
          <w:p w14:paraId="17797784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29EAC4BE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2E8A72EF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1068005C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bookmarkEnd w:id="0"/>
          <w:bookmarkEnd w:id="1"/>
          <w:p w14:paraId="00E2927B" w14:textId="77777777" w:rsidR="00C576CC" w:rsidRDefault="00000000">
            <w:pPr>
              <w:pStyle w:val="Title"/>
            </w:pPr>
            <w:r>
              <w:rPr>
                <w:b w:val="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d.files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>[i].</w:t>
            </w:r>
            <w:proofErr w:type="spellStart"/>
            <w:r>
              <w:rPr>
                <w:b w:val="0"/>
                <w:sz w:val="22"/>
                <w:szCs w:val="22"/>
              </w:rPr>
              <w:t>year</w:t>
            </w:r>
            <w:proofErr w:type="spellEnd"/>
            <w:r>
              <w:rPr>
                <w:b w:val="0"/>
                <w:sz w:val="22"/>
                <w:szCs w:val="22"/>
              </w:rPr>
              <w:t>}</w:t>
            </w:r>
          </w:p>
          <w:p w14:paraId="0F1A2FFC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7AAF8BF8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3B99A1FE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0FE856EE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5F5BB124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C576CC" w14:paraId="0FB740D6" w14:textId="77777777">
        <w:tblPrEx>
          <w:tblCellMar>
            <w:top w:w="0" w:type="dxa"/>
            <w:bottom w:w="0" w:type="dxa"/>
          </w:tblCellMar>
        </w:tblPrEx>
        <w:trPr>
          <w:trHeight w:val="3944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93B5E" w14:textId="77777777" w:rsidR="00C576CC" w:rsidRDefault="00C576CC">
            <w:pPr>
              <w:pStyle w:val="Title"/>
              <w:numPr>
                <w:ilvl w:val="0"/>
                <w:numId w:val="11"/>
              </w:numPr>
            </w:pPr>
          </w:p>
          <w:p w14:paraId="30F770AC" w14:textId="77777777" w:rsidR="00C576CC" w:rsidRDefault="00C576CC">
            <w:pPr>
              <w:pStyle w:val="Title"/>
              <w:rPr>
                <w:sz w:val="22"/>
                <w:szCs w:val="22"/>
              </w:rPr>
            </w:pPr>
          </w:p>
          <w:p w14:paraId="1FAA4310" w14:textId="77777777" w:rsidR="00C576CC" w:rsidRDefault="00C576CC">
            <w:pPr>
              <w:pStyle w:val="Title"/>
              <w:rPr>
                <w:b w:val="0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B88B7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s-ES"/>
              </w:rPr>
            </w:pPr>
          </w:p>
          <w:p w14:paraId="3E18AE65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CÓDIGO ARCHIVO-DTN:</w:t>
            </w:r>
          </w:p>
          <w:p w14:paraId="53E73155" w14:textId="77777777" w:rsidR="00C576CC" w:rsidRDefault="00000000">
            <w:pPr>
              <w:pStyle w:val="Title"/>
              <w:jc w:val="left"/>
            </w:pPr>
            <w:r>
              <w:rPr>
                <w:sz w:val="38"/>
                <w:szCs w:val="38"/>
                <w:lang w:val="es-ES"/>
              </w:rPr>
              <w:t>1-120</w:t>
            </w:r>
          </w:p>
          <w:p w14:paraId="675C5F25" w14:textId="77777777" w:rsidR="00C576CC" w:rsidRDefault="00C576CC">
            <w:pPr>
              <w:pStyle w:val="Title"/>
              <w:jc w:val="left"/>
              <w:rPr>
                <w:sz w:val="32"/>
                <w:szCs w:val="32"/>
                <w:lang w:val="es-ES"/>
              </w:rPr>
            </w:pPr>
          </w:p>
          <w:p w14:paraId="5DBB0367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NÚMERO DE SERIE:</w:t>
            </w:r>
          </w:p>
          <w:p w14:paraId="6A7E7503" w14:textId="77777777" w:rsidR="00C576CC" w:rsidRDefault="00000000">
            <w:pPr>
              <w:pStyle w:val="Title"/>
              <w:jc w:val="left"/>
            </w:pPr>
            <w:r>
              <w:rPr>
                <w:sz w:val="38"/>
                <w:szCs w:val="38"/>
                <w:lang w:val="en-US"/>
              </w:rPr>
              <w:t>{</w:t>
            </w:r>
            <w:proofErr w:type="spellStart"/>
            <w:proofErr w:type="gramStart"/>
            <w:r>
              <w:rPr>
                <w:sz w:val="38"/>
                <w:szCs w:val="38"/>
                <w:lang w:val="en-US"/>
              </w:rPr>
              <w:t>d.files</w:t>
            </w:r>
            <w:proofErr w:type="spellEnd"/>
            <w:proofErr w:type="gramEnd"/>
            <w:r>
              <w:rPr>
                <w:sz w:val="38"/>
                <w:szCs w:val="38"/>
                <w:lang w:val="en-US"/>
              </w:rPr>
              <w:t>[i+1].</w:t>
            </w:r>
            <w:proofErr w:type="spellStart"/>
            <w:r>
              <w:rPr>
                <w:sz w:val="38"/>
                <w:szCs w:val="38"/>
                <w:lang w:val="en-US"/>
              </w:rPr>
              <w:t>fileNumber</w:t>
            </w:r>
            <w:proofErr w:type="spellEnd"/>
            <w:r>
              <w:rPr>
                <w:sz w:val="38"/>
                <w:szCs w:val="38"/>
                <w:lang w:val="en-US"/>
              </w:rPr>
              <w:t>}</w:t>
            </w:r>
          </w:p>
          <w:p w14:paraId="105BD1D4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/>
              </w:rPr>
            </w:pPr>
          </w:p>
          <w:p w14:paraId="2D8D6E69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n-US"/>
              </w:rPr>
              <w:t>INSTITUCIÓN:</w:t>
            </w:r>
          </w:p>
          <w:p w14:paraId="25D1750F" w14:textId="77777777" w:rsidR="00C576CC" w:rsidRDefault="00000000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d.files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[i+1].institution}</w:t>
            </w:r>
          </w:p>
          <w:p w14:paraId="6F847BCA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EF31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 w:eastAsia="es-ES"/>
              </w:rPr>
            </w:pPr>
          </w:p>
          <w:p w14:paraId="081DF98E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n-US" w:eastAsia="es-ES"/>
              </w:rPr>
              <w:t>DETALLE:</w:t>
            </w:r>
          </w:p>
          <w:p w14:paraId="00FB6C65" w14:textId="77777777" w:rsidR="00C576CC" w:rsidRDefault="00000000">
            <w:pPr>
              <w:pStyle w:val="Standard"/>
            </w:pPr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“{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d.files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US" w:eastAsia="es-ES"/>
              </w:rPr>
              <w:t>[i+1].description}”</w:t>
            </w:r>
          </w:p>
          <w:p w14:paraId="487A0DD2" w14:textId="77777777" w:rsidR="00C576CC" w:rsidRDefault="00C576CC">
            <w:pPr>
              <w:pStyle w:val="Standard"/>
              <w:rPr>
                <w:rFonts w:cs="Arial"/>
                <w:sz w:val="22"/>
                <w:szCs w:val="22"/>
                <w:lang w:val="en-US"/>
              </w:rPr>
            </w:pPr>
          </w:p>
          <w:p w14:paraId="0D7114CC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TIPO DOCUMENTO:</w:t>
            </w:r>
          </w:p>
          <w:p w14:paraId="46379D71" w14:textId="77777777" w:rsidR="00C576CC" w:rsidRDefault="00000000">
            <w:pPr>
              <w:pStyle w:val="Title"/>
              <w:jc w:val="left"/>
            </w:pPr>
            <w:r>
              <w:rPr>
                <w:b w:val="0"/>
                <w:sz w:val="22"/>
                <w:szCs w:val="22"/>
                <w:lang w:val="es-ES"/>
              </w:rPr>
              <w:t>DOCUMENTACIÓN ORIGINAL</w:t>
            </w:r>
          </w:p>
          <w:p w14:paraId="5E9FCEE4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s-ES" w:eastAsia="es-ES"/>
              </w:rPr>
            </w:pPr>
          </w:p>
          <w:p w14:paraId="33D0EEAD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s-ES"/>
              </w:rPr>
              <w:t>SOPORTE:</w:t>
            </w:r>
          </w:p>
          <w:p w14:paraId="71612143" w14:textId="77777777" w:rsidR="00C576CC" w:rsidRDefault="00000000">
            <w:pPr>
              <w:pStyle w:val="Title"/>
              <w:jc w:val="left"/>
            </w:pPr>
            <w:r>
              <w:rPr>
                <w:b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>
              <w:rPr>
                <w:b w:val="0"/>
                <w:sz w:val="22"/>
                <w:szCs w:val="22"/>
                <w:lang w:val="en-US"/>
              </w:rPr>
              <w:t>d.files</w:t>
            </w:r>
            <w:proofErr w:type="spellEnd"/>
            <w:proofErr w:type="gramEnd"/>
            <w:r>
              <w:rPr>
                <w:b w:val="0"/>
                <w:sz w:val="22"/>
                <w:szCs w:val="22"/>
                <w:lang w:val="en-US"/>
              </w:rPr>
              <w:t>[i+1].medium}</w:t>
            </w:r>
          </w:p>
          <w:p w14:paraId="3645ECF2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/>
              </w:rPr>
            </w:pPr>
          </w:p>
          <w:p w14:paraId="339FBF14" w14:textId="77777777" w:rsidR="00C576CC" w:rsidRDefault="00000000">
            <w:pPr>
              <w:pStyle w:val="Title"/>
              <w:jc w:val="left"/>
            </w:pPr>
            <w:r>
              <w:rPr>
                <w:sz w:val="22"/>
                <w:szCs w:val="22"/>
                <w:lang w:val="en-US"/>
              </w:rPr>
              <w:t>TOMO:</w:t>
            </w:r>
          </w:p>
          <w:p w14:paraId="127240D4" w14:textId="77777777" w:rsidR="00C576CC" w:rsidRDefault="00000000">
            <w:pPr>
              <w:pStyle w:val="Title"/>
              <w:jc w:val="left"/>
            </w:pPr>
            <w:r>
              <w:rPr>
                <w:b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>
              <w:rPr>
                <w:b w:val="0"/>
                <w:sz w:val="22"/>
                <w:szCs w:val="22"/>
                <w:lang w:val="en-US"/>
              </w:rPr>
              <w:t>d.files</w:t>
            </w:r>
            <w:proofErr w:type="spellEnd"/>
            <w:proofErr w:type="gramEnd"/>
            <w:r>
              <w:rPr>
                <w:b w:val="0"/>
                <w:sz w:val="22"/>
                <w:szCs w:val="22"/>
                <w:lang w:val="en-US"/>
              </w:rPr>
              <w:t>[i+1].volume}</w:t>
            </w:r>
          </w:p>
          <w:p w14:paraId="442DC155" w14:textId="77777777" w:rsidR="00C576CC" w:rsidRDefault="00C576CC">
            <w:pPr>
              <w:pStyle w:val="Title"/>
              <w:jc w:val="left"/>
              <w:rPr>
                <w:sz w:val="22"/>
                <w:szCs w:val="22"/>
                <w:lang w:val="en-US" w:eastAsia="es-ES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EBC30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0F663CE8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603B3DFC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5BC5E51B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51F3209D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  <w:p w14:paraId="7736FEC6" w14:textId="77777777" w:rsidR="00C576CC" w:rsidRDefault="00000000">
            <w:pPr>
              <w:pStyle w:val="Title"/>
            </w:pPr>
            <w:r>
              <w:rPr>
                <w:b w:val="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d.files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>[i+1].</w:t>
            </w:r>
            <w:proofErr w:type="spellStart"/>
            <w:r>
              <w:rPr>
                <w:b w:val="0"/>
                <w:sz w:val="22"/>
                <w:szCs w:val="22"/>
              </w:rPr>
              <w:t>year</w:t>
            </w:r>
            <w:proofErr w:type="spellEnd"/>
            <w:r>
              <w:rPr>
                <w:b w:val="0"/>
                <w:sz w:val="22"/>
                <w:szCs w:val="22"/>
              </w:rPr>
              <w:t>}</w:t>
            </w:r>
          </w:p>
          <w:p w14:paraId="13D8E6AC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031607F7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7F3C3A09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448B6B06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  <w:p w14:paraId="3395AA69" w14:textId="77777777" w:rsidR="00C576CC" w:rsidRDefault="00C576CC">
            <w:pPr>
              <w:pStyle w:val="Tit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043EF82F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p w14:paraId="7EC3DD84" w14:textId="77777777" w:rsidR="00C576CC" w:rsidRDefault="00000000">
      <w:pPr>
        <w:pStyle w:val="Title"/>
        <w:jc w:val="both"/>
      </w:pPr>
      <w:r>
        <w:rPr>
          <w:b w:val="0"/>
          <w:sz w:val="22"/>
          <w:szCs w:val="22"/>
        </w:rPr>
        <w:t xml:space="preserve">La documentación líneas arriba detallada cuya cantidad asciende a </w:t>
      </w:r>
      <w:r>
        <w:rPr>
          <w:b w:val="0"/>
          <w:sz w:val="22"/>
          <w:szCs w:val="22"/>
          <w:u w:val="single"/>
        </w:rPr>
        <w:t>{</w:t>
      </w:r>
      <w:proofErr w:type="spellStart"/>
      <w:proofErr w:type="gramStart"/>
      <w:r>
        <w:rPr>
          <w:b w:val="0"/>
          <w:sz w:val="22"/>
          <w:szCs w:val="22"/>
          <w:u w:val="single"/>
        </w:rPr>
        <w:t>d.files</w:t>
      </w:r>
      <w:proofErr w:type="spellEnd"/>
      <w:proofErr w:type="gramEnd"/>
      <w:r>
        <w:rPr>
          <w:b w:val="0"/>
          <w:sz w:val="22"/>
          <w:szCs w:val="22"/>
          <w:u w:val="single"/>
        </w:rPr>
        <w:t>[i].</w:t>
      </w:r>
      <w:proofErr w:type="spellStart"/>
      <w:r>
        <w:rPr>
          <w:b w:val="0"/>
          <w:sz w:val="22"/>
          <w:szCs w:val="22"/>
          <w:u w:val="single"/>
        </w:rPr>
        <w:t>medium</w:t>
      </w:r>
      <w:proofErr w:type="spellEnd"/>
      <w:r>
        <w:rPr>
          <w:b w:val="0"/>
          <w:sz w:val="22"/>
          <w:szCs w:val="22"/>
          <w:u w:val="single"/>
        </w:rPr>
        <w:t>}</w:t>
      </w:r>
      <w:r>
        <w:rPr>
          <w:b w:val="0"/>
          <w:sz w:val="22"/>
          <w:szCs w:val="22"/>
        </w:rPr>
        <w:t>, {</w:t>
      </w:r>
      <w:r>
        <w:rPr>
          <w:b w:val="0"/>
          <w:sz w:val="22"/>
          <w:szCs w:val="22"/>
          <w:u w:val="single"/>
        </w:rPr>
        <w:t xml:space="preserve"> </w:t>
      </w:r>
      <w:proofErr w:type="spellStart"/>
      <w:r>
        <w:rPr>
          <w:b w:val="0"/>
          <w:sz w:val="22"/>
          <w:szCs w:val="22"/>
          <w:u w:val="single"/>
        </w:rPr>
        <w:t>d.files</w:t>
      </w:r>
      <w:proofErr w:type="spellEnd"/>
      <w:r>
        <w:rPr>
          <w:b w:val="0"/>
          <w:sz w:val="22"/>
          <w:szCs w:val="22"/>
          <w:u w:val="single"/>
        </w:rPr>
        <w:t>[i+1].</w:t>
      </w:r>
      <w:proofErr w:type="spellStart"/>
      <w:r>
        <w:rPr>
          <w:b w:val="0"/>
          <w:sz w:val="22"/>
          <w:szCs w:val="22"/>
          <w:u w:val="single"/>
        </w:rPr>
        <w:t>medium</w:t>
      </w:r>
      <w:proofErr w:type="spellEnd"/>
      <w:r>
        <w:rPr>
          <w:b w:val="0"/>
          <w:sz w:val="22"/>
          <w:szCs w:val="22"/>
        </w:rPr>
        <w:t xml:space="preserve"> }es </w:t>
      </w:r>
      <w:r>
        <w:rPr>
          <w:sz w:val="22"/>
          <w:szCs w:val="22"/>
          <w:u w:val="single"/>
        </w:rPr>
        <w:t>PRESTADA</w:t>
      </w:r>
      <w:r>
        <w:rPr>
          <w:b w:val="0"/>
          <w:sz w:val="22"/>
          <w:szCs w:val="22"/>
        </w:rPr>
        <w:t xml:space="preserve"> para su consulta y análisis por parte de la Dirección Legal (DLG). La posterior ubicación y accesibilidad es responsabilidad del funcionario suscribiente del acta del préstamo documental.</w:t>
      </w:r>
    </w:p>
    <w:p w14:paraId="3B1604DE" w14:textId="77777777" w:rsidR="00C576CC" w:rsidRDefault="00C576CC">
      <w:pPr>
        <w:pStyle w:val="Title"/>
        <w:jc w:val="both"/>
        <w:rPr>
          <w:rFonts w:ascii="Times New Roman" w:hAnsi="Times New Roman"/>
          <w:b w:val="0"/>
          <w:sz w:val="22"/>
          <w:szCs w:val="22"/>
        </w:rPr>
      </w:pPr>
    </w:p>
    <w:p w14:paraId="56C5927D" w14:textId="77777777" w:rsidR="00C576CC" w:rsidRDefault="00000000">
      <w:pPr>
        <w:pStyle w:val="Title"/>
        <w:jc w:val="both"/>
      </w:pPr>
      <w:r>
        <w:rPr>
          <w:b w:val="0"/>
          <w:sz w:val="22"/>
          <w:szCs w:val="22"/>
        </w:rPr>
        <w:t>La Paz, {</w:t>
      </w:r>
      <w:proofErr w:type="spellStart"/>
      <w:proofErr w:type="gramStart"/>
      <w:r>
        <w:rPr>
          <w:b w:val="0"/>
          <w:sz w:val="22"/>
          <w:szCs w:val="22"/>
        </w:rPr>
        <w:t>d.date</w:t>
      </w:r>
      <w:proofErr w:type="gramEnd"/>
      <w:r>
        <w:rPr>
          <w:b w:val="0"/>
          <w:sz w:val="22"/>
          <w:szCs w:val="22"/>
        </w:rPr>
        <w:t>:formatD</w:t>
      </w:r>
      <w:proofErr w:type="spellEnd"/>
      <w:r>
        <w:rPr>
          <w:b w:val="0"/>
          <w:sz w:val="22"/>
          <w:szCs w:val="22"/>
        </w:rPr>
        <w:t>(LL)}.</w:t>
      </w:r>
    </w:p>
    <w:p w14:paraId="74919714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p w14:paraId="105DDA06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p w14:paraId="7B81C01D" w14:textId="77777777" w:rsidR="00C576CC" w:rsidRDefault="00000000">
      <w:pPr>
        <w:pStyle w:val="Title"/>
        <w:jc w:val="both"/>
      </w:pPr>
      <w:r>
        <w:rPr>
          <w:sz w:val="22"/>
          <w:szCs w:val="22"/>
        </w:rPr>
        <w:lastRenderedPageBreak/>
        <w:t>Entregué conforme:                           Recibí conforme:</w:t>
      </w:r>
    </w:p>
    <w:p w14:paraId="3BB4119F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p w14:paraId="0614C89F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p w14:paraId="666136A7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p w14:paraId="3A7A9C08" w14:textId="77777777" w:rsidR="00C576CC" w:rsidRDefault="00000000">
      <w:pPr>
        <w:pStyle w:val="Title"/>
        <w:jc w:val="both"/>
      </w:pPr>
      <w:r>
        <w:rPr>
          <w:b w:val="0"/>
          <w:sz w:val="22"/>
          <w:szCs w:val="22"/>
          <w:lang w:val="es-BO"/>
        </w:rPr>
        <w:t xml:space="preserve">Edson Daniel Flores </w:t>
      </w:r>
      <w:proofErr w:type="spellStart"/>
      <w:r>
        <w:rPr>
          <w:b w:val="0"/>
          <w:sz w:val="22"/>
          <w:szCs w:val="22"/>
          <w:lang w:val="es-BO"/>
        </w:rPr>
        <w:t>Jemio</w:t>
      </w:r>
      <w:proofErr w:type="spellEnd"/>
      <w:r>
        <w:rPr>
          <w:b w:val="0"/>
          <w:sz w:val="22"/>
          <w:szCs w:val="22"/>
          <w:lang w:val="es-BO"/>
        </w:rPr>
        <w:t xml:space="preserve">          </w:t>
      </w:r>
      <w:r>
        <w:rPr>
          <w:b w:val="0"/>
          <w:sz w:val="16"/>
          <w:szCs w:val="16"/>
          <w:lang w:val="es-BO"/>
        </w:rPr>
        <w:t xml:space="preserve">        </w:t>
      </w:r>
      <w:r>
        <w:rPr>
          <w:b w:val="0"/>
          <w:sz w:val="22"/>
          <w:szCs w:val="22"/>
          <w:lang w:val="es-BO"/>
        </w:rPr>
        <w:t xml:space="preserve"> Carlos Adalid Lima Aguilar</w:t>
      </w:r>
    </w:p>
    <w:p w14:paraId="0CC09FF3" w14:textId="77777777" w:rsidR="00C576CC" w:rsidRDefault="00000000">
      <w:pPr>
        <w:pStyle w:val="Title"/>
        <w:jc w:val="both"/>
      </w:pPr>
      <w:r>
        <w:rPr>
          <w:sz w:val="16"/>
          <w:szCs w:val="16"/>
        </w:rPr>
        <w:t xml:space="preserve">OFICIAL DE ARCHIVO Y BIBLIOTECA </w:t>
      </w:r>
      <w:r>
        <w:rPr>
          <w:sz w:val="20"/>
        </w:rPr>
        <w:t xml:space="preserve">              </w:t>
      </w:r>
      <w:r>
        <w:rPr>
          <w:sz w:val="16"/>
          <w:szCs w:val="16"/>
        </w:rPr>
        <w:t>NOTIFICADOR LA PAZ</w:t>
      </w:r>
    </w:p>
    <w:p w14:paraId="54C4D3DD" w14:textId="77777777" w:rsidR="00C576CC" w:rsidRDefault="00000000">
      <w:pPr>
        <w:pStyle w:val="Title"/>
        <w:jc w:val="both"/>
      </w:pPr>
      <w:r>
        <w:rPr>
          <w:sz w:val="16"/>
          <w:szCs w:val="16"/>
        </w:rPr>
        <w:t>(UGE/</w:t>
      </w:r>
      <w:proofErr w:type="gramStart"/>
      <w:r>
        <w:rPr>
          <w:sz w:val="16"/>
          <w:szCs w:val="16"/>
        </w:rPr>
        <w:t xml:space="preserve">AETN)   </w:t>
      </w:r>
      <w:proofErr w:type="gramEnd"/>
      <w:r>
        <w:rPr>
          <w:sz w:val="16"/>
          <w:szCs w:val="16"/>
        </w:rPr>
        <w:t xml:space="preserve">                                                          (DLG/AETN)</w:t>
      </w:r>
    </w:p>
    <w:p w14:paraId="1E00B408" w14:textId="77777777" w:rsidR="00C576CC" w:rsidRDefault="00C576CC">
      <w:pPr>
        <w:pStyle w:val="Title"/>
        <w:jc w:val="both"/>
        <w:rPr>
          <w:b w:val="0"/>
          <w:sz w:val="22"/>
          <w:szCs w:val="22"/>
        </w:rPr>
      </w:pPr>
    </w:p>
    <w:sectPr w:rsidR="00C576CC">
      <w:pgSz w:w="11906" w:h="16838"/>
      <w:pgMar w:top="720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5F274" w14:textId="77777777" w:rsidR="00CA42BB" w:rsidRDefault="00CA42BB">
      <w:r>
        <w:separator/>
      </w:r>
    </w:p>
  </w:endnote>
  <w:endnote w:type="continuationSeparator" w:id="0">
    <w:p w14:paraId="35A89D87" w14:textId="77777777" w:rsidR="00CA42BB" w:rsidRDefault="00CA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6AC2C" w14:textId="77777777" w:rsidR="00CA42BB" w:rsidRDefault="00CA42BB">
      <w:r>
        <w:rPr>
          <w:color w:val="000000"/>
        </w:rPr>
        <w:separator/>
      </w:r>
    </w:p>
  </w:footnote>
  <w:footnote w:type="continuationSeparator" w:id="0">
    <w:p w14:paraId="497C0BDB" w14:textId="77777777" w:rsidR="00CA42BB" w:rsidRDefault="00CA4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E118D"/>
    <w:multiLevelType w:val="multilevel"/>
    <w:tmpl w:val="2960C8B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b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1B9F5091"/>
    <w:multiLevelType w:val="multilevel"/>
    <w:tmpl w:val="07D2730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4D4465"/>
    <w:multiLevelType w:val="multilevel"/>
    <w:tmpl w:val="109C75EC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A71E6C"/>
    <w:multiLevelType w:val="multilevel"/>
    <w:tmpl w:val="B61AA880"/>
    <w:styleLink w:val="WWNum7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6D59D8"/>
    <w:multiLevelType w:val="multilevel"/>
    <w:tmpl w:val="061006D2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5" w15:restartNumberingAfterBreak="0">
    <w:nsid w:val="464D4BAB"/>
    <w:multiLevelType w:val="multilevel"/>
    <w:tmpl w:val="3A40FCAA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6" w15:restartNumberingAfterBreak="0">
    <w:nsid w:val="58EB07EB"/>
    <w:multiLevelType w:val="multilevel"/>
    <w:tmpl w:val="FF8AE512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61AA7522"/>
    <w:multiLevelType w:val="multilevel"/>
    <w:tmpl w:val="C584D9F8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66D84743"/>
    <w:multiLevelType w:val="multilevel"/>
    <w:tmpl w:val="32B4915E"/>
    <w:styleLink w:val="WWNum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7B2343D8"/>
    <w:multiLevelType w:val="multilevel"/>
    <w:tmpl w:val="1278C40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7EF72F79"/>
    <w:multiLevelType w:val="multilevel"/>
    <w:tmpl w:val="F576673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num w:numId="1" w16cid:durableId="741753437">
    <w:abstractNumId w:val="10"/>
  </w:num>
  <w:num w:numId="2" w16cid:durableId="1969509378">
    <w:abstractNumId w:val="4"/>
  </w:num>
  <w:num w:numId="3" w16cid:durableId="1249580333">
    <w:abstractNumId w:val="0"/>
  </w:num>
  <w:num w:numId="4" w16cid:durableId="1090614411">
    <w:abstractNumId w:val="2"/>
  </w:num>
  <w:num w:numId="5" w16cid:durableId="826483717">
    <w:abstractNumId w:val="6"/>
  </w:num>
  <w:num w:numId="6" w16cid:durableId="1662268708">
    <w:abstractNumId w:val="9"/>
  </w:num>
  <w:num w:numId="7" w16cid:durableId="1277327425">
    <w:abstractNumId w:val="7"/>
  </w:num>
  <w:num w:numId="8" w16cid:durableId="1583566732">
    <w:abstractNumId w:val="3"/>
  </w:num>
  <w:num w:numId="9" w16cid:durableId="550851360">
    <w:abstractNumId w:val="8"/>
  </w:num>
  <w:num w:numId="10" w16cid:durableId="1385252964">
    <w:abstractNumId w:val="5"/>
  </w:num>
  <w:num w:numId="11" w16cid:durableId="51558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76CC"/>
    <w:rsid w:val="00334F68"/>
    <w:rsid w:val="00C576CC"/>
    <w:rsid w:val="00CA42BB"/>
    <w:rsid w:val="00D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2E64"/>
  <w15:docId w15:val="{96B9AC41-03BE-464E-88D8-41BE857C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kern w:val="3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4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outlineLvl w:val="2"/>
    </w:pPr>
    <w:rPr>
      <w:rFonts w:ascii="Arial" w:eastAsia="Arial" w:hAnsi="Arial" w:cs="Arial"/>
      <w:b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lang w:eastAsia="es-MX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Standard"/>
    <w:pPr>
      <w:ind w:left="283" w:hanging="283"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Title">
    <w:name w:val="Title"/>
    <w:basedOn w:val="Standard"/>
    <w:uiPriority w:val="10"/>
    <w:qFormat/>
    <w:pPr>
      <w:jc w:val="center"/>
    </w:pPr>
    <w:rPr>
      <w:rFonts w:ascii="Arial" w:eastAsia="Arial" w:hAnsi="Arial" w:cs="Arial"/>
      <w:b/>
      <w:sz w:val="24"/>
      <w:lang w:val="es-MX"/>
    </w:rPr>
  </w:style>
  <w:style w:type="paragraph" w:styleId="Subtitle">
    <w:name w:val="Subtitle"/>
    <w:basedOn w:val="Standard"/>
    <w:uiPriority w:val="11"/>
    <w:qFormat/>
    <w:pPr>
      <w:spacing w:after="60"/>
      <w:jc w:val="center"/>
      <w:outlineLvl w:val="1"/>
    </w:pPr>
    <w:rPr>
      <w:rFonts w:ascii="Arial" w:eastAsia="Arial" w:hAnsi="Arial" w:cs="Arial"/>
      <w:sz w:val="24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Prrafodelista1">
    <w:name w:val="Párrafo de lista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EncabezadoCar">
    <w:name w:val="Encabezado Car"/>
    <w:basedOn w:val="DefaultParagraphFont"/>
    <w:rPr>
      <w:lang w:eastAsia="es-MX"/>
    </w:rPr>
  </w:style>
  <w:style w:type="character" w:customStyle="1" w:styleId="PiedepginaCar">
    <w:name w:val="Pie de página Car"/>
    <w:basedOn w:val="DefaultParagraphFont"/>
    <w:rPr>
      <w:lang w:eastAsia="es-MX"/>
    </w:rPr>
  </w:style>
  <w:style w:type="character" w:customStyle="1" w:styleId="TtuloCar">
    <w:name w:val="Título Car"/>
    <w:basedOn w:val="DefaultParagraphFont"/>
    <w:rPr>
      <w:rFonts w:ascii="Arial" w:eastAsia="Arial" w:hAnsi="Arial" w:cs="Arial"/>
      <w:b/>
      <w:sz w:val="24"/>
      <w:lang w:val="es-MX" w:eastAsia="es-MX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b/>
    </w:rPr>
  </w:style>
  <w:style w:type="character" w:customStyle="1" w:styleId="ListLabel6">
    <w:name w:val="ListLabel 6"/>
    <w:rPr>
      <w:b/>
    </w:rPr>
  </w:style>
  <w:style w:type="character" w:customStyle="1" w:styleId="ListLabel7">
    <w:name w:val="ListLabel 7"/>
    <w:rPr>
      <w:b/>
    </w:rPr>
  </w:style>
  <w:style w:type="character" w:customStyle="1" w:styleId="ListLabel8">
    <w:name w:val="ListLabel 8"/>
    <w:rPr>
      <w:b/>
    </w:rPr>
  </w:style>
  <w:style w:type="character" w:customStyle="1" w:styleId="ListLabel9">
    <w:name w:val="ListLabel 9"/>
    <w:rPr>
      <w:b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eastAsia="Times New Roman" w:cs="Aria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Edson Flores</dc:creator>
  <cp:lastModifiedBy>ariel monroy</cp:lastModifiedBy>
  <cp:revision>2</cp:revision>
  <cp:lastPrinted>2024-09-04T21:05:00Z</cp:lastPrinted>
  <dcterms:created xsi:type="dcterms:W3CDTF">2024-09-29T02:38:00Z</dcterms:created>
  <dcterms:modified xsi:type="dcterms:W3CDTF">2024-09-29T02:38:00Z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</Properties>
</file>